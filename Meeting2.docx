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7650"/>
        <w:gridCol w:w="2574"/>
      </w:tblGrid>
      <w:tr w:rsidR="002B2D13" w:rsidRPr="00D60069" w14:paraId="43E21629" w14:textId="77777777" w:rsidTr="001E0877">
        <w:tc>
          <w:tcPr>
            <w:tcW w:w="7650" w:type="dxa"/>
          </w:tcPr>
          <w:p w14:paraId="26D222CF" w14:textId="77777777" w:rsidR="002B2D13" w:rsidRPr="00D60069" w:rsidRDefault="00134844">
            <w:pPr>
              <w:pStyle w:val="Title"/>
            </w:pPr>
            <w:sdt>
              <w:sdtPr>
                <w:id w:val="-1086378735"/>
                <w:placeholder>
                  <w:docPart w:val="0AFDFBD4FE0E42DE85A5A5DB1122FCBB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Team Meeting</w:t>
                </w:r>
              </w:sdtContent>
            </w:sdt>
          </w:p>
        </w:tc>
        <w:tc>
          <w:tcPr>
            <w:tcW w:w="2574" w:type="dxa"/>
            <w:vAlign w:val="bottom"/>
          </w:tcPr>
          <w:p w14:paraId="668E3810" w14:textId="314F6A85" w:rsidR="00D62E01" w:rsidRPr="00D60069" w:rsidRDefault="00F2554F">
            <w:pPr>
              <w:pStyle w:val="Heading3"/>
            </w:pPr>
            <w:r>
              <w:t>4/12/22</w:t>
            </w:r>
          </w:p>
          <w:p w14:paraId="7909A7FC" w14:textId="5D155EBB" w:rsidR="00D62E01" w:rsidRPr="00D60069" w:rsidRDefault="00F2554F">
            <w:pPr>
              <w:pStyle w:val="Heading3"/>
            </w:pPr>
            <w:r>
              <w:t>6:30pm</w:t>
            </w:r>
          </w:p>
          <w:p w14:paraId="027E5727" w14:textId="15295DD9" w:rsidR="002B2D13" w:rsidRPr="00D60069" w:rsidRDefault="00F2554F" w:rsidP="00D62E01">
            <w:pPr>
              <w:pStyle w:val="Heading3"/>
            </w:pPr>
            <w:r>
              <w:t>Webex</w:t>
            </w:r>
          </w:p>
        </w:tc>
      </w:tr>
    </w:tbl>
    <w:tbl>
      <w:tblPr>
        <w:tblStyle w:val="PlainTable5"/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1946"/>
        <w:gridCol w:w="3184"/>
        <w:gridCol w:w="1779"/>
        <w:gridCol w:w="3315"/>
      </w:tblGrid>
      <w:tr w:rsidR="002B2D13" w:rsidRPr="00D60069" w14:paraId="2FE39698" w14:textId="77777777" w:rsidTr="00E048B4">
        <w:sdt>
          <w:sdtPr>
            <w:id w:val="834805806"/>
            <w:placeholder>
              <w:docPart w:val="C2C0F1CFED12424CA002FE5D6F79F37A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46" w:type="dxa"/>
                <w:tcMar>
                  <w:top w:w="144" w:type="dxa"/>
                </w:tcMar>
              </w:tcPr>
              <w:p w14:paraId="5378F611" w14:textId="77777777" w:rsidR="002B2D13" w:rsidRPr="00D60069" w:rsidRDefault="006344A8" w:rsidP="00D60069">
                <w:pPr>
                  <w:pStyle w:val="Heading2"/>
                  <w:spacing w:after="80"/>
                  <w:outlineLvl w:val="1"/>
                </w:pPr>
                <w:r w:rsidRPr="00D60069">
                  <w:t>Meeting called by:</w:t>
                </w:r>
              </w:p>
            </w:tc>
          </w:sdtContent>
        </w:sdt>
        <w:tc>
          <w:tcPr>
            <w:tcW w:w="3184" w:type="dxa"/>
            <w:tcMar>
              <w:top w:w="144" w:type="dxa"/>
            </w:tcMar>
          </w:tcPr>
          <w:p w14:paraId="6284CC7B" w14:textId="12A3A6BA" w:rsidR="002B2D13" w:rsidRPr="00D60069" w:rsidRDefault="00F2554F" w:rsidP="00D60069">
            <w:pPr>
              <w:spacing w:after="80"/>
            </w:pPr>
            <w:proofErr w:type="spellStart"/>
            <w:r>
              <w:rPr>
                <w:sz w:val="18"/>
                <w:szCs w:val="18"/>
              </w:rPr>
              <w:t>Avani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Chandratre</w:t>
            </w:r>
            <w:proofErr w:type="spellEnd"/>
          </w:p>
        </w:tc>
        <w:tc>
          <w:tcPr>
            <w:tcW w:w="1779" w:type="dxa"/>
            <w:tcMar>
              <w:top w:w="144" w:type="dxa"/>
            </w:tcMar>
          </w:tcPr>
          <w:p w14:paraId="1BA57084" w14:textId="77777777" w:rsidR="002B2D13" w:rsidRPr="00D60069" w:rsidRDefault="00134844" w:rsidP="00D60069">
            <w:pPr>
              <w:pStyle w:val="Heading2"/>
              <w:spacing w:after="80"/>
              <w:outlineLvl w:val="1"/>
            </w:pPr>
            <w:sdt>
              <w:sdtPr>
                <w:id w:val="-442851289"/>
                <w:placeholder>
                  <w:docPart w:val="D566F538155B42668E15BC7FE9B96894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Type of meeting:</w:t>
                </w:r>
              </w:sdtContent>
            </w:sdt>
          </w:p>
        </w:tc>
        <w:tc>
          <w:tcPr>
            <w:tcW w:w="3315" w:type="dxa"/>
            <w:tcMar>
              <w:top w:w="144" w:type="dxa"/>
            </w:tcMar>
          </w:tcPr>
          <w:p w14:paraId="34DA25A9" w14:textId="4B360ED4" w:rsidR="002B2D13" w:rsidRPr="00D60069" w:rsidRDefault="0064795A" w:rsidP="00D60069">
            <w:pPr>
              <w:spacing w:after="80"/>
            </w:pPr>
            <w:r>
              <w:t>Webex</w:t>
            </w:r>
          </w:p>
        </w:tc>
      </w:tr>
      <w:tr w:rsidR="002B2D13" w:rsidRPr="00D60069" w14:paraId="4B52DA18" w14:textId="77777777" w:rsidTr="00E048B4">
        <w:sdt>
          <w:sdtPr>
            <w:id w:val="-906145096"/>
            <w:placeholder>
              <w:docPart w:val="A8C4FBBA1BC441CD9A7F42620B120D98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46" w:type="dxa"/>
              </w:tcPr>
              <w:p w14:paraId="491502A9" w14:textId="77777777" w:rsidR="002B2D13" w:rsidRPr="00D60069" w:rsidRDefault="006344A8" w:rsidP="00D60069">
                <w:pPr>
                  <w:pStyle w:val="Heading2"/>
                  <w:spacing w:after="80"/>
                  <w:outlineLvl w:val="1"/>
                </w:pPr>
                <w:r w:rsidRPr="00D60069">
                  <w:t>Facilitator:</w:t>
                </w:r>
              </w:p>
            </w:tc>
          </w:sdtContent>
        </w:sdt>
        <w:tc>
          <w:tcPr>
            <w:tcW w:w="3184" w:type="dxa"/>
          </w:tcPr>
          <w:p w14:paraId="4613E523" w14:textId="69003DD3" w:rsidR="002B2D13" w:rsidRPr="00D60069" w:rsidRDefault="00F2554F" w:rsidP="00D60069">
            <w:pPr>
              <w:spacing w:after="80"/>
            </w:pPr>
            <w:r>
              <w:t>Johann Winter</w:t>
            </w:r>
          </w:p>
        </w:tc>
        <w:tc>
          <w:tcPr>
            <w:tcW w:w="1779" w:type="dxa"/>
          </w:tcPr>
          <w:p w14:paraId="044A3E18" w14:textId="77777777" w:rsidR="002B2D13" w:rsidRPr="00D60069" w:rsidRDefault="00134844" w:rsidP="00D60069">
            <w:pPr>
              <w:pStyle w:val="Heading2"/>
              <w:spacing w:after="80"/>
              <w:outlineLvl w:val="1"/>
            </w:pPr>
            <w:sdt>
              <w:sdtPr>
                <w:id w:val="795647141"/>
                <w:placeholder>
                  <w:docPart w:val="596AE70CC0F245429A00ABACFC2B23EF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Note taker:</w:t>
                </w:r>
              </w:sdtContent>
            </w:sdt>
          </w:p>
        </w:tc>
        <w:tc>
          <w:tcPr>
            <w:tcW w:w="3315" w:type="dxa"/>
          </w:tcPr>
          <w:p w14:paraId="2F3CD20C" w14:textId="217932A4" w:rsidR="002B2D13" w:rsidRPr="00D60069" w:rsidRDefault="0064795A" w:rsidP="00D60069">
            <w:pPr>
              <w:spacing w:after="80"/>
            </w:pPr>
            <w:r>
              <w:t>Johann Winter</w:t>
            </w:r>
          </w:p>
        </w:tc>
      </w:tr>
      <w:tr w:rsidR="002B2D13" w:rsidRPr="00D60069" w14:paraId="495CAED2" w14:textId="77777777" w:rsidTr="00E048B4">
        <w:tc>
          <w:tcPr>
            <w:tcW w:w="1946" w:type="dxa"/>
          </w:tcPr>
          <w:p w14:paraId="4485AC5A" w14:textId="77777777" w:rsidR="002B2D13" w:rsidRPr="00D60069" w:rsidRDefault="00134844" w:rsidP="00D60069">
            <w:pPr>
              <w:pStyle w:val="Heading2"/>
              <w:spacing w:after="80"/>
              <w:outlineLvl w:val="1"/>
            </w:pPr>
            <w:sdt>
              <w:sdtPr>
                <w:id w:val="-1232768380"/>
                <w:placeholder>
                  <w:docPart w:val="CB3A7095553F4FB0884708365BD22643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Timekeeper:</w:t>
                </w:r>
              </w:sdtContent>
            </w:sdt>
          </w:p>
        </w:tc>
        <w:tc>
          <w:tcPr>
            <w:tcW w:w="3184" w:type="dxa"/>
          </w:tcPr>
          <w:p w14:paraId="5731C62C" w14:textId="01170451" w:rsidR="002B2D13" w:rsidRPr="00D60069" w:rsidRDefault="00F2554F" w:rsidP="00D60069">
            <w:pPr>
              <w:spacing w:after="80"/>
            </w:pPr>
            <w:r>
              <w:t>Johann Winter</w:t>
            </w:r>
          </w:p>
        </w:tc>
        <w:tc>
          <w:tcPr>
            <w:tcW w:w="1779" w:type="dxa"/>
          </w:tcPr>
          <w:p w14:paraId="2B8C58C8" w14:textId="77777777" w:rsidR="002B2D13" w:rsidRPr="00D60069" w:rsidRDefault="002B2D13" w:rsidP="00D60069">
            <w:pPr>
              <w:pStyle w:val="Heading2"/>
              <w:spacing w:after="80"/>
              <w:outlineLvl w:val="1"/>
            </w:pPr>
          </w:p>
        </w:tc>
        <w:tc>
          <w:tcPr>
            <w:tcW w:w="3315" w:type="dxa"/>
          </w:tcPr>
          <w:p w14:paraId="4236BF7B" w14:textId="77777777" w:rsidR="002B2D13" w:rsidRPr="00D60069" w:rsidRDefault="002B2D13" w:rsidP="00D60069">
            <w:pPr>
              <w:spacing w:after="80"/>
            </w:pPr>
          </w:p>
        </w:tc>
      </w:tr>
    </w:tbl>
    <w:tbl>
      <w:tblPr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980"/>
        <w:gridCol w:w="8244"/>
      </w:tblGrid>
      <w:tr w:rsidR="002B2D13" w:rsidRPr="00D60069" w14:paraId="638D0E23" w14:textId="77777777" w:rsidTr="00E048B4">
        <w:tc>
          <w:tcPr>
            <w:tcW w:w="1980" w:type="dxa"/>
            <w:tcMar>
              <w:top w:w="144" w:type="dxa"/>
            </w:tcMar>
          </w:tcPr>
          <w:p w14:paraId="03AB7FAA" w14:textId="77777777" w:rsidR="002B2D13" w:rsidRPr="00D60069" w:rsidRDefault="00134844">
            <w:pPr>
              <w:pStyle w:val="Heading2"/>
            </w:pPr>
            <w:sdt>
              <w:sdtPr>
                <w:id w:val="1643469904"/>
                <w:placeholder>
                  <w:docPart w:val="53E26417C6C44BBD97EEA89FFE6DF1FD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Attendees:</w:t>
                </w:r>
              </w:sdtContent>
            </w:sdt>
          </w:p>
        </w:tc>
        <w:tc>
          <w:tcPr>
            <w:tcW w:w="8244" w:type="dxa"/>
            <w:tcMar>
              <w:top w:w="144" w:type="dxa"/>
            </w:tcMar>
          </w:tcPr>
          <w:p w14:paraId="654D5A46" w14:textId="4D8A71ED" w:rsidR="002B2D13" w:rsidRPr="00D60069" w:rsidRDefault="00956A9E" w:rsidP="00D62E01">
            <w:proofErr w:type="spellStart"/>
            <w:r>
              <w:rPr>
                <w:sz w:val="18"/>
                <w:szCs w:val="18"/>
              </w:rPr>
              <w:t>Abanoub</w:t>
            </w:r>
            <w:proofErr w:type="spellEnd"/>
            <w:r>
              <w:rPr>
                <w:sz w:val="18"/>
                <w:szCs w:val="18"/>
              </w:rPr>
              <w:t xml:space="preserve"> Ibrahim, Aliyah Mohammed, Johann Winter</w:t>
            </w:r>
          </w:p>
        </w:tc>
      </w:tr>
      <w:tr w:rsidR="002B2D13" w:rsidRPr="00D60069" w14:paraId="2D6BAF21" w14:textId="77777777" w:rsidTr="00E048B4">
        <w:tc>
          <w:tcPr>
            <w:tcW w:w="1980" w:type="dxa"/>
          </w:tcPr>
          <w:p w14:paraId="35644555" w14:textId="77777777" w:rsidR="002B2D13" w:rsidRPr="00D60069" w:rsidRDefault="00134844">
            <w:pPr>
              <w:pStyle w:val="Heading2"/>
            </w:pPr>
            <w:sdt>
              <w:sdtPr>
                <w:id w:val="-1255275818"/>
                <w:placeholder>
                  <w:docPart w:val="3DC000EE4F834335949377E656E05240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Please read:</w:t>
                </w:r>
              </w:sdtContent>
            </w:sdt>
          </w:p>
        </w:tc>
        <w:tc>
          <w:tcPr>
            <w:tcW w:w="8244" w:type="dxa"/>
          </w:tcPr>
          <w:p w14:paraId="62C4A7F1" w14:textId="3992A77B" w:rsidR="002B2D13" w:rsidRPr="00D60069" w:rsidRDefault="00956A9E">
            <w:r>
              <w:t>Project Description, Outline Document, Linked Article on Outline</w:t>
            </w:r>
          </w:p>
        </w:tc>
      </w:tr>
      <w:tr w:rsidR="002B2D13" w:rsidRPr="00D60069" w14:paraId="093ECA07" w14:textId="77777777" w:rsidTr="00E048B4">
        <w:tc>
          <w:tcPr>
            <w:tcW w:w="1980" w:type="dxa"/>
          </w:tcPr>
          <w:p w14:paraId="172A5204" w14:textId="77777777" w:rsidR="002B2D13" w:rsidRPr="00D60069" w:rsidRDefault="00134844">
            <w:pPr>
              <w:pStyle w:val="Heading2"/>
            </w:pPr>
            <w:sdt>
              <w:sdtPr>
                <w:id w:val="681237791"/>
                <w:placeholder>
                  <w:docPart w:val="C23211147E5F4684A3CA3F2B6B94FA05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Please bring:</w:t>
                </w:r>
              </w:sdtContent>
            </w:sdt>
          </w:p>
        </w:tc>
        <w:tc>
          <w:tcPr>
            <w:tcW w:w="8244" w:type="dxa"/>
          </w:tcPr>
          <w:p w14:paraId="4D9932CD" w14:textId="2FA5EB16" w:rsidR="002B2D13" w:rsidRPr="00D60069" w:rsidRDefault="0053029F" w:rsidP="00D62E01">
            <w:r>
              <w:t>n/a</w:t>
            </w:r>
          </w:p>
        </w:tc>
      </w:tr>
    </w:tbl>
    <w:sdt>
      <w:sdtPr>
        <w:id w:val="-2901889"/>
        <w:placeholder>
          <w:docPart w:val="B44B00AC81BD4D4CA8B43E683395B19A"/>
        </w:placeholder>
        <w:temporary/>
        <w:showingPlcHdr/>
        <w15:appearance w15:val="hidden"/>
      </w:sdtPr>
      <w:sdtEndPr/>
      <w:sdtContent>
        <w:p w14:paraId="48D92311" w14:textId="77777777" w:rsidR="002B2D13" w:rsidRPr="00D60069" w:rsidRDefault="006344A8">
          <w:pPr>
            <w:pStyle w:val="Heading1"/>
          </w:pPr>
          <w:r w:rsidRPr="00D60069"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D60069" w14:paraId="1D59C853" w14:textId="77777777" w:rsidTr="00D62E01">
        <w:tc>
          <w:tcPr>
            <w:tcW w:w="1620" w:type="dxa"/>
          </w:tcPr>
          <w:bookmarkStart w:id="0" w:name="MinuteItems"/>
          <w:bookmarkStart w:id="1" w:name="MinuteTopicSection"/>
          <w:bookmarkEnd w:id="0"/>
          <w:p w14:paraId="4D2329AD" w14:textId="77777777" w:rsidR="002B2D13" w:rsidRPr="00D60069" w:rsidRDefault="00134844">
            <w:pPr>
              <w:pStyle w:val="Heading2"/>
            </w:pPr>
            <w:sdt>
              <w:sdtPr>
                <w:id w:val="90904773"/>
                <w:placeholder>
                  <w:docPart w:val="97A3942A584D47658831D1B080ECD62B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Agenda item:</w:t>
                </w:r>
              </w:sdtContent>
            </w:sdt>
          </w:p>
        </w:tc>
        <w:tc>
          <w:tcPr>
            <w:tcW w:w="4970" w:type="dxa"/>
          </w:tcPr>
          <w:p w14:paraId="5902BE45" w14:textId="09B0CFC5" w:rsidR="002B2D13" w:rsidRPr="00D60069" w:rsidRDefault="003170D1">
            <w:r>
              <w:t>Outline Proposal and Presentation</w:t>
            </w:r>
          </w:p>
        </w:tc>
        <w:tc>
          <w:tcPr>
            <w:tcW w:w="1324" w:type="dxa"/>
          </w:tcPr>
          <w:p w14:paraId="594A3089" w14:textId="77777777" w:rsidR="002B2D13" w:rsidRPr="00D60069" w:rsidRDefault="00134844">
            <w:pPr>
              <w:pStyle w:val="Heading2"/>
            </w:pPr>
            <w:sdt>
              <w:sdtPr>
                <w:id w:val="1737199064"/>
                <w:placeholder>
                  <w:docPart w:val="B47DC71C0A804010BCD86AC989F39F6D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Presenter:</w:t>
                </w:r>
              </w:sdtContent>
            </w:sdt>
          </w:p>
        </w:tc>
        <w:tc>
          <w:tcPr>
            <w:tcW w:w="2310" w:type="dxa"/>
          </w:tcPr>
          <w:p w14:paraId="0E34DEF3" w14:textId="04964C72" w:rsidR="002B2D13" w:rsidRPr="00D60069" w:rsidRDefault="003170D1">
            <w:r>
              <w:t xml:space="preserve">Johann Winter, </w:t>
            </w:r>
            <w:proofErr w:type="spellStart"/>
            <w:r>
              <w:t>Avani</w:t>
            </w:r>
            <w:proofErr w:type="spellEnd"/>
            <w:r>
              <w:t xml:space="preserve"> </w:t>
            </w:r>
            <w:proofErr w:type="spellStart"/>
            <w:r>
              <w:t>Chandratre</w:t>
            </w:r>
            <w:proofErr w:type="spellEnd"/>
          </w:p>
        </w:tc>
      </w:tr>
    </w:tbl>
    <w:p w14:paraId="1866ECE6" w14:textId="77777777" w:rsidR="002B2D13" w:rsidRPr="00D60069" w:rsidRDefault="00134844">
      <w:pPr>
        <w:pStyle w:val="Heading4"/>
      </w:pPr>
      <w:sdt>
        <w:sdtPr>
          <w:id w:val="-391195506"/>
          <w:placeholder>
            <w:docPart w:val="F8A9F256DCC74C4FB1466FF5F291B535"/>
          </w:placeholder>
          <w:temporary/>
          <w:showingPlcHdr/>
          <w15:appearance w15:val="hidden"/>
        </w:sdtPr>
        <w:sdtEndPr/>
        <w:sdtContent>
          <w:r w:rsidR="006344A8" w:rsidRPr="00D60069">
            <w:t>Discussion:</w:t>
          </w:r>
        </w:sdtContent>
      </w:sdt>
    </w:p>
    <w:p w14:paraId="3F9AF7BD" w14:textId="4C4BD472" w:rsidR="002B2D13" w:rsidRPr="00D60069" w:rsidRDefault="00956A9E">
      <w:r>
        <w:t>Partition the proposal into multiple subsections to be analyzed individually</w:t>
      </w:r>
    </w:p>
    <w:p w14:paraId="371EF2BD" w14:textId="77777777" w:rsidR="002B2D13" w:rsidRPr="00D60069" w:rsidRDefault="00134844">
      <w:pPr>
        <w:pStyle w:val="Heading4"/>
      </w:pPr>
      <w:sdt>
        <w:sdtPr>
          <w:id w:val="1574465788"/>
          <w:placeholder>
            <w:docPart w:val="31C26E8D119D47CD905D5FB22ED9D1C6"/>
          </w:placeholder>
          <w:temporary/>
          <w:showingPlcHdr/>
          <w15:appearance w15:val="hidden"/>
        </w:sdtPr>
        <w:sdtEndPr/>
        <w:sdtContent>
          <w:r w:rsidR="006344A8" w:rsidRPr="00D60069">
            <w:t>Conclusions:</w:t>
          </w:r>
        </w:sdtContent>
      </w:sdt>
    </w:p>
    <w:p w14:paraId="395317C6" w14:textId="6BC363A1" w:rsidR="002B2D13" w:rsidRPr="00D60069" w:rsidRDefault="00956A9E">
      <w:r>
        <w:t>Complete subsection of presentation as defined in the outline and project description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400"/>
        <w:gridCol w:w="2970"/>
        <w:gridCol w:w="1854"/>
      </w:tblGrid>
      <w:tr w:rsidR="002B2D13" w:rsidRPr="00D60069" w14:paraId="5BE57A78" w14:textId="77777777" w:rsidTr="00F2554F">
        <w:trPr>
          <w:tblHeader/>
        </w:trPr>
        <w:tc>
          <w:tcPr>
            <w:tcW w:w="5400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43C3DBF9" w14:textId="77777777" w:rsidR="002B2D13" w:rsidRPr="00D60069" w:rsidRDefault="00134844" w:rsidP="00D60069">
            <w:pPr>
              <w:pStyle w:val="Heading2"/>
              <w:spacing w:after="80"/>
              <w:outlineLvl w:val="1"/>
            </w:pPr>
            <w:sdt>
              <w:sdtPr>
                <w:id w:val="-1717032099"/>
                <w:placeholder>
                  <w:docPart w:val="36B7EF27798444AA83CA9184E38F9958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2970" w:type="dxa"/>
            <w:vAlign w:val="bottom"/>
          </w:tcPr>
          <w:p w14:paraId="4BDABF84" w14:textId="77777777" w:rsidR="002B2D13" w:rsidRPr="00D60069" w:rsidRDefault="00134844" w:rsidP="00D60069">
            <w:pPr>
              <w:pStyle w:val="Heading2"/>
              <w:spacing w:after="80"/>
              <w:outlineLvl w:val="1"/>
            </w:pPr>
            <w:sdt>
              <w:sdtPr>
                <w:id w:val="-319821758"/>
                <w:placeholder>
                  <w:docPart w:val="967CF3DB3F0D474DBE6FB6D418BD1514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854" w:type="dxa"/>
            <w:vAlign w:val="bottom"/>
          </w:tcPr>
          <w:p w14:paraId="21F1FF8D" w14:textId="77777777" w:rsidR="002B2D13" w:rsidRPr="00D60069" w:rsidRDefault="00134844" w:rsidP="00D60069">
            <w:pPr>
              <w:pStyle w:val="Heading2"/>
              <w:spacing w:after="80"/>
              <w:outlineLvl w:val="1"/>
            </w:pPr>
            <w:sdt>
              <w:sdtPr>
                <w:id w:val="433413345"/>
                <w:placeholder>
                  <w:docPart w:val="EB63C32997674E4B8CFFBCE18FB42A94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Deadline</w:t>
                </w:r>
              </w:sdtContent>
            </w:sdt>
          </w:p>
        </w:tc>
      </w:tr>
      <w:tr w:rsidR="002B2D13" w:rsidRPr="00D60069" w14:paraId="06F32D7E" w14:textId="77777777" w:rsidTr="00F2554F">
        <w:tc>
          <w:tcPr>
            <w:tcW w:w="5400" w:type="dxa"/>
          </w:tcPr>
          <w:p w14:paraId="0D983AEB" w14:textId="3FCECCE5" w:rsidR="002B2D13" w:rsidRPr="00D60069" w:rsidRDefault="00F2554F" w:rsidP="00D60069">
            <w:pPr>
              <w:pStyle w:val="ListBullet"/>
              <w:spacing w:after="80"/>
            </w:pPr>
            <w:r>
              <w:t>Select a section from Outline document and prepare presentation</w:t>
            </w:r>
          </w:p>
        </w:tc>
        <w:tc>
          <w:tcPr>
            <w:tcW w:w="2970" w:type="dxa"/>
          </w:tcPr>
          <w:p w14:paraId="2418FD60" w14:textId="7B51CC70" w:rsidR="002B2D13" w:rsidRPr="00D60069" w:rsidRDefault="00F2554F" w:rsidP="00D60069">
            <w:pPr>
              <w:spacing w:after="80"/>
            </w:pPr>
            <w:proofErr w:type="spellStart"/>
            <w:r>
              <w:rPr>
                <w:sz w:val="18"/>
                <w:szCs w:val="18"/>
              </w:rPr>
              <w:t>Abanoub</w:t>
            </w:r>
            <w:proofErr w:type="spellEnd"/>
            <w:r>
              <w:rPr>
                <w:sz w:val="18"/>
                <w:szCs w:val="18"/>
              </w:rPr>
              <w:t xml:space="preserve"> Ibrahim</w:t>
            </w:r>
          </w:p>
        </w:tc>
        <w:tc>
          <w:tcPr>
            <w:tcW w:w="1854" w:type="dxa"/>
          </w:tcPr>
          <w:p w14:paraId="6DBD0199" w14:textId="6E224EF9" w:rsidR="002B2D13" w:rsidRPr="00D60069" w:rsidRDefault="005B06A4" w:rsidP="00D60069">
            <w:pPr>
              <w:spacing w:after="80"/>
            </w:pPr>
            <w:r>
              <w:t>4/17/22</w:t>
            </w:r>
          </w:p>
        </w:tc>
      </w:tr>
      <w:tr w:rsidR="002B2D13" w:rsidRPr="00D60069" w14:paraId="26024A85" w14:textId="77777777" w:rsidTr="00F2554F">
        <w:tc>
          <w:tcPr>
            <w:tcW w:w="5400" w:type="dxa"/>
          </w:tcPr>
          <w:p w14:paraId="3A24E542" w14:textId="51E9A1E8" w:rsidR="002B2D13" w:rsidRPr="00D60069" w:rsidRDefault="00F2554F" w:rsidP="00D60069">
            <w:pPr>
              <w:pStyle w:val="ListBullet"/>
              <w:spacing w:after="80"/>
            </w:pPr>
            <w:r>
              <w:t>Select a section from Outline document and prepare presentation</w:t>
            </w:r>
          </w:p>
        </w:tc>
        <w:tc>
          <w:tcPr>
            <w:tcW w:w="2970" w:type="dxa"/>
          </w:tcPr>
          <w:p w14:paraId="347BEE71" w14:textId="413FE95C" w:rsidR="002B2D13" w:rsidRPr="00D60069" w:rsidRDefault="00F2554F" w:rsidP="00D60069">
            <w:pPr>
              <w:spacing w:after="80"/>
            </w:pPr>
            <w:r>
              <w:rPr>
                <w:sz w:val="18"/>
                <w:szCs w:val="18"/>
              </w:rPr>
              <w:t>Aliyah Mohammed</w:t>
            </w:r>
          </w:p>
        </w:tc>
        <w:tc>
          <w:tcPr>
            <w:tcW w:w="1854" w:type="dxa"/>
          </w:tcPr>
          <w:p w14:paraId="11773A3F" w14:textId="4C359106" w:rsidR="002B2D13" w:rsidRPr="00D60069" w:rsidRDefault="005B06A4" w:rsidP="00D60069">
            <w:pPr>
              <w:spacing w:after="80"/>
            </w:pPr>
            <w:r>
              <w:t>4/17/22</w:t>
            </w:r>
          </w:p>
        </w:tc>
      </w:tr>
      <w:tr w:rsidR="005B06A4" w:rsidRPr="00D60069" w14:paraId="593B2B30" w14:textId="77777777" w:rsidTr="00F2554F">
        <w:tc>
          <w:tcPr>
            <w:tcW w:w="5400" w:type="dxa"/>
            <w:tcMar>
              <w:bottom w:w="288" w:type="dxa"/>
            </w:tcMar>
          </w:tcPr>
          <w:p w14:paraId="206542B6" w14:textId="36DA0BF9" w:rsidR="005B06A4" w:rsidRDefault="005B06A4" w:rsidP="00D60069">
            <w:pPr>
              <w:pStyle w:val="ListBullet"/>
            </w:pPr>
            <w:r>
              <w:t xml:space="preserve">Prepare Presentation section 2 (blue) in </w:t>
            </w:r>
            <w:r w:rsidR="00F2554F">
              <w:t>slides</w:t>
            </w:r>
            <w:r>
              <w:t xml:space="preserve"> shared on </w:t>
            </w:r>
            <w:r w:rsidR="00F2554F">
              <w:t>Drive</w:t>
            </w:r>
          </w:p>
        </w:tc>
        <w:tc>
          <w:tcPr>
            <w:tcW w:w="2970" w:type="dxa"/>
            <w:tcMar>
              <w:bottom w:w="288" w:type="dxa"/>
            </w:tcMar>
          </w:tcPr>
          <w:p w14:paraId="67BD1323" w14:textId="4B059A82" w:rsidR="005B06A4" w:rsidRDefault="005B06A4" w:rsidP="00D60069">
            <w:r>
              <w:t>Johann Winter</w:t>
            </w:r>
          </w:p>
        </w:tc>
        <w:tc>
          <w:tcPr>
            <w:tcW w:w="1854" w:type="dxa"/>
            <w:tcMar>
              <w:bottom w:w="288" w:type="dxa"/>
            </w:tcMar>
          </w:tcPr>
          <w:p w14:paraId="5B940971" w14:textId="0C7D99EC" w:rsidR="005B06A4" w:rsidRDefault="005B06A4" w:rsidP="00D60069">
            <w:r>
              <w:t>4/17/22</w:t>
            </w:r>
          </w:p>
        </w:tc>
      </w:tr>
      <w:tr w:rsidR="002B2D13" w:rsidRPr="00D60069" w14:paraId="352469E2" w14:textId="77777777" w:rsidTr="00F2554F">
        <w:tc>
          <w:tcPr>
            <w:tcW w:w="5400" w:type="dxa"/>
            <w:tcMar>
              <w:bottom w:w="288" w:type="dxa"/>
            </w:tcMar>
          </w:tcPr>
          <w:p w14:paraId="40F19CAB" w14:textId="37203682" w:rsidR="002B2D13" w:rsidRPr="00D60069" w:rsidRDefault="00F2554F" w:rsidP="00D60069">
            <w:pPr>
              <w:pStyle w:val="ListBullet"/>
              <w:spacing w:after="80"/>
            </w:pPr>
            <w:r>
              <w:t>Prepare presentation section 4 (yellow) in slides shared on Drive</w:t>
            </w:r>
          </w:p>
        </w:tc>
        <w:tc>
          <w:tcPr>
            <w:tcW w:w="2970" w:type="dxa"/>
            <w:tcMar>
              <w:bottom w:w="288" w:type="dxa"/>
            </w:tcMar>
          </w:tcPr>
          <w:p w14:paraId="780797AD" w14:textId="77777777" w:rsidR="00F2554F" w:rsidRDefault="00F2554F" w:rsidP="00F2554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Avani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Chandratre</w:t>
            </w:r>
            <w:proofErr w:type="spellEnd"/>
          </w:p>
          <w:p w14:paraId="1014297C" w14:textId="6FE20565" w:rsidR="002B2D13" w:rsidRPr="00D60069" w:rsidRDefault="002B2D13" w:rsidP="00D60069">
            <w:pPr>
              <w:spacing w:after="80"/>
            </w:pPr>
          </w:p>
        </w:tc>
        <w:tc>
          <w:tcPr>
            <w:tcW w:w="1854" w:type="dxa"/>
            <w:tcMar>
              <w:bottom w:w="288" w:type="dxa"/>
            </w:tcMar>
          </w:tcPr>
          <w:p w14:paraId="708839F5" w14:textId="7CD64E8E" w:rsidR="002B2D13" w:rsidRPr="00D60069" w:rsidRDefault="005B06A4" w:rsidP="00D60069">
            <w:pPr>
              <w:spacing w:after="80"/>
            </w:pPr>
            <w:r>
              <w:t>4/17/22</w:t>
            </w:r>
          </w:p>
        </w:tc>
      </w:tr>
    </w:tbl>
    <w:bookmarkEnd w:id="1"/>
    <w:p w14:paraId="0B748105" w14:textId="77777777" w:rsidR="002B2D13" w:rsidRPr="00D60069" w:rsidRDefault="00134844">
      <w:pPr>
        <w:pStyle w:val="Heading1"/>
      </w:pPr>
      <w:sdt>
        <w:sdtPr>
          <w:id w:val="-1794281877"/>
          <w:placeholder>
            <w:docPart w:val="8B7E31E6C6D14F1E97BE28B81D9BAE4C"/>
          </w:placeholder>
          <w:temporary/>
          <w:showingPlcHdr/>
          <w15:appearance w15:val="hidden"/>
        </w:sdtPr>
        <w:sdtEndPr/>
        <w:sdtContent>
          <w:r w:rsidR="006344A8" w:rsidRPr="00D60069">
            <w:t>Other Information</w:t>
          </w:r>
        </w:sdtContent>
      </w:sdt>
    </w:p>
    <w:p w14:paraId="0F8658B0" w14:textId="77777777" w:rsidR="002B2D13" w:rsidRPr="00D60069" w:rsidRDefault="00134844">
      <w:pPr>
        <w:pStyle w:val="Heading4"/>
      </w:pPr>
      <w:sdt>
        <w:sdtPr>
          <w:id w:val="2125887421"/>
          <w:placeholder>
            <w:docPart w:val="ADE92588C88343F89D4D7CE6EA2E8AFB"/>
          </w:placeholder>
          <w:temporary/>
          <w:showingPlcHdr/>
          <w15:appearance w15:val="hidden"/>
        </w:sdtPr>
        <w:sdtEndPr/>
        <w:sdtContent>
          <w:r w:rsidR="006344A8" w:rsidRPr="00D60069">
            <w:t>Observers:</w:t>
          </w:r>
        </w:sdtContent>
      </w:sdt>
    </w:p>
    <w:p w14:paraId="3005106F" w14:textId="4F87F417" w:rsidR="002B2D13" w:rsidRPr="00D60069" w:rsidRDefault="00956A9E">
      <w:r>
        <w:t>n/a</w:t>
      </w:r>
    </w:p>
    <w:p w14:paraId="4D544A84" w14:textId="77777777" w:rsidR="002B2D13" w:rsidRPr="00D60069" w:rsidRDefault="00134844">
      <w:pPr>
        <w:pStyle w:val="Heading4"/>
      </w:pPr>
      <w:sdt>
        <w:sdtPr>
          <w:id w:val="-671956156"/>
          <w:placeholder>
            <w:docPart w:val="EBF5B56136414BC7A1BFE65DDE4C0AD2"/>
          </w:placeholder>
          <w:temporary/>
          <w:showingPlcHdr/>
          <w15:appearance w15:val="hidden"/>
        </w:sdtPr>
        <w:sdtEndPr/>
        <w:sdtContent>
          <w:r w:rsidR="006344A8" w:rsidRPr="00D60069">
            <w:t>Resources:</w:t>
          </w:r>
        </w:sdtContent>
      </w:sdt>
    </w:p>
    <w:p w14:paraId="35BB7BC7" w14:textId="2E409619" w:rsidR="002B2D13" w:rsidRPr="00D60069" w:rsidRDefault="00956A9E">
      <w:r>
        <w:t>n/a</w:t>
      </w:r>
    </w:p>
    <w:p w14:paraId="74884241" w14:textId="77777777" w:rsidR="002B2D13" w:rsidRPr="00D60069" w:rsidRDefault="00134844">
      <w:pPr>
        <w:pStyle w:val="Heading4"/>
      </w:pPr>
      <w:sdt>
        <w:sdtPr>
          <w:id w:val="1633520843"/>
          <w:placeholder>
            <w:docPart w:val="71902825424C41F5AF7ED2DC7BA1D570"/>
          </w:placeholder>
          <w:temporary/>
          <w:showingPlcHdr/>
          <w15:appearance w15:val="hidden"/>
        </w:sdtPr>
        <w:sdtEndPr/>
        <w:sdtContent>
          <w:r w:rsidR="006344A8" w:rsidRPr="00D60069">
            <w:t>Special notes:</w:t>
          </w:r>
        </w:sdtContent>
      </w:sdt>
    </w:p>
    <w:p w14:paraId="2A62A3F6" w14:textId="0126F7EA" w:rsidR="002B2D13" w:rsidRPr="00D60069" w:rsidRDefault="00956A9E">
      <w:r>
        <w:t>n/a</w:t>
      </w:r>
    </w:p>
    <w:sectPr w:rsidR="002B2D13" w:rsidRPr="00D60069">
      <w:footerReference w:type="default" r:id="rId7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85368" w14:textId="77777777" w:rsidR="00134844" w:rsidRDefault="00134844">
      <w:pPr>
        <w:spacing w:before="0" w:after="0"/>
      </w:pPr>
      <w:r>
        <w:separator/>
      </w:r>
    </w:p>
  </w:endnote>
  <w:endnote w:type="continuationSeparator" w:id="0">
    <w:p w14:paraId="61950EF2" w14:textId="77777777" w:rsidR="00134844" w:rsidRDefault="0013484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644F56" w14:textId="77777777"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D0186" w14:textId="77777777" w:rsidR="00134844" w:rsidRDefault="00134844">
      <w:pPr>
        <w:spacing w:before="0" w:after="0"/>
      </w:pPr>
      <w:r>
        <w:separator/>
      </w:r>
    </w:p>
  </w:footnote>
  <w:footnote w:type="continuationSeparator" w:id="0">
    <w:p w14:paraId="4D1AC3D8" w14:textId="77777777" w:rsidR="00134844" w:rsidRDefault="00134844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69087508">
    <w:abstractNumId w:val="2"/>
  </w:num>
  <w:num w:numId="2" w16cid:durableId="785463378">
    <w:abstractNumId w:val="3"/>
  </w:num>
  <w:num w:numId="3" w16cid:durableId="1967733717">
    <w:abstractNumId w:val="1"/>
  </w:num>
  <w:num w:numId="4" w16cid:durableId="293484682">
    <w:abstractNumId w:val="0"/>
  </w:num>
  <w:num w:numId="5" w16cid:durableId="916280428">
    <w:abstractNumId w:val="1"/>
    <w:lvlOverride w:ilvl="0">
      <w:startOverride w:val="1"/>
    </w:lvlOverride>
  </w:num>
  <w:num w:numId="6" w16cid:durableId="1027677286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95A"/>
    <w:rsid w:val="00134844"/>
    <w:rsid w:val="001E0877"/>
    <w:rsid w:val="002B2D13"/>
    <w:rsid w:val="003170D1"/>
    <w:rsid w:val="0034721D"/>
    <w:rsid w:val="003D5BF7"/>
    <w:rsid w:val="003F257D"/>
    <w:rsid w:val="0053029F"/>
    <w:rsid w:val="005A7328"/>
    <w:rsid w:val="005B06A4"/>
    <w:rsid w:val="006344A8"/>
    <w:rsid w:val="0064795A"/>
    <w:rsid w:val="00734EEC"/>
    <w:rsid w:val="007F04FA"/>
    <w:rsid w:val="00956A9E"/>
    <w:rsid w:val="00D60069"/>
    <w:rsid w:val="00D62E01"/>
    <w:rsid w:val="00D661EE"/>
    <w:rsid w:val="00E048B4"/>
    <w:rsid w:val="00F2554F"/>
    <w:rsid w:val="00F4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D5AD754"/>
  <w15:docId w15:val="{4DC54323-11F6-430E-BE70-CD34AB28D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40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cwco\Downloads\YWCC%20307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AFDFBD4FE0E42DE85A5A5DB1122FC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93236A-5873-4B68-A72E-D5D18A51D445}"/>
      </w:docPartPr>
      <w:docPartBody>
        <w:p w:rsidR="00000000" w:rsidRDefault="006A654C">
          <w:pPr>
            <w:pStyle w:val="0AFDFBD4FE0E42DE85A5A5DB1122FCBB"/>
          </w:pPr>
          <w:r>
            <w:t>Team Meeting</w:t>
          </w:r>
        </w:p>
      </w:docPartBody>
    </w:docPart>
    <w:docPart>
      <w:docPartPr>
        <w:name w:val="C2C0F1CFED12424CA002FE5D6F79F3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4AA4B8-A318-4451-BAE1-D3C1672FEA2D}"/>
      </w:docPartPr>
      <w:docPartBody>
        <w:p w:rsidR="00000000" w:rsidRDefault="006A654C">
          <w:pPr>
            <w:pStyle w:val="C2C0F1CFED12424CA002FE5D6F79F37A"/>
          </w:pPr>
          <w:r w:rsidRPr="00E048B4">
            <w:t>Meeting called by:</w:t>
          </w:r>
        </w:p>
      </w:docPartBody>
    </w:docPart>
    <w:docPart>
      <w:docPartPr>
        <w:name w:val="D566F538155B42668E15BC7FE9B968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165EC1-EA2A-4E21-9B04-1C04E4DF5847}"/>
      </w:docPartPr>
      <w:docPartBody>
        <w:p w:rsidR="00000000" w:rsidRDefault="006A654C">
          <w:pPr>
            <w:pStyle w:val="D566F538155B42668E15BC7FE9B96894"/>
          </w:pPr>
          <w:r w:rsidRPr="00E048B4">
            <w:t>Type of meeting:</w:t>
          </w:r>
        </w:p>
      </w:docPartBody>
    </w:docPart>
    <w:docPart>
      <w:docPartPr>
        <w:name w:val="A8C4FBBA1BC441CD9A7F42620B120D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FA6387-178B-47C3-9871-0DADCB722D59}"/>
      </w:docPartPr>
      <w:docPartBody>
        <w:p w:rsidR="00000000" w:rsidRDefault="006A654C">
          <w:pPr>
            <w:pStyle w:val="A8C4FBBA1BC441CD9A7F42620B120D98"/>
          </w:pPr>
          <w:r w:rsidRPr="00E048B4">
            <w:t>Facilitator:</w:t>
          </w:r>
        </w:p>
      </w:docPartBody>
    </w:docPart>
    <w:docPart>
      <w:docPartPr>
        <w:name w:val="596AE70CC0F245429A00ABACFC2B23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49E3C6-0A08-4FBC-AF10-FAFFB5BDEBF5}"/>
      </w:docPartPr>
      <w:docPartBody>
        <w:p w:rsidR="00000000" w:rsidRDefault="006A654C">
          <w:pPr>
            <w:pStyle w:val="596AE70CC0F245429A00ABACFC2B23EF"/>
          </w:pPr>
          <w:r w:rsidRPr="00E048B4">
            <w:t>Note taker:</w:t>
          </w:r>
        </w:p>
      </w:docPartBody>
    </w:docPart>
    <w:docPart>
      <w:docPartPr>
        <w:name w:val="CB3A7095553F4FB0884708365BD226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A91C07-6CBB-441C-896B-47EF941A999B}"/>
      </w:docPartPr>
      <w:docPartBody>
        <w:p w:rsidR="00000000" w:rsidRDefault="006A654C">
          <w:pPr>
            <w:pStyle w:val="CB3A7095553F4FB0884708365BD22643"/>
          </w:pPr>
          <w:r w:rsidRPr="00E048B4">
            <w:t>Timekeeper:</w:t>
          </w:r>
        </w:p>
      </w:docPartBody>
    </w:docPart>
    <w:docPart>
      <w:docPartPr>
        <w:name w:val="53E26417C6C44BBD97EEA89FFE6DF1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680007-05F4-4C59-91C0-0B1FF071AE64}"/>
      </w:docPartPr>
      <w:docPartBody>
        <w:p w:rsidR="00000000" w:rsidRDefault="006A654C">
          <w:pPr>
            <w:pStyle w:val="53E26417C6C44BBD97EEA89FFE6DF1FD"/>
          </w:pPr>
          <w:r>
            <w:t>Attendees:</w:t>
          </w:r>
        </w:p>
      </w:docPartBody>
    </w:docPart>
    <w:docPart>
      <w:docPartPr>
        <w:name w:val="3DC000EE4F834335949377E656E052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666DC2-5C68-4AD9-BE32-31C167C0510A}"/>
      </w:docPartPr>
      <w:docPartBody>
        <w:p w:rsidR="00000000" w:rsidRDefault="006A654C">
          <w:pPr>
            <w:pStyle w:val="3DC000EE4F834335949377E656E05240"/>
          </w:pPr>
          <w:r>
            <w:t>Please read:</w:t>
          </w:r>
        </w:p>
      </w:docPartBody>
    </w:docPart>
    <w:docPart>
      <w:docPartPr>
        <w:name w:val="C23211147E5F4684A3CA3F2B6B94FA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FCC5E5-5826-4999-AAE9-F8E17D7C7178}"/>
      </w:docPartPr>
      <w:docPartBody>
        <w:p w:rsidR="00000000" w:rsidRDefault="006A654C">
          <w:pPr>
            <w:pStyle w:val="C23211147E5F4684A3CA3F2B6B94FA05"/>
          </w:pPr>
          <w:r>
            <w:t>Please bring:</w:t>
          </w:r>
        </w:p>
      </w:docPartBody>
    </w:docPart>
    <w:docPart>
      <w:docPartPr>
        <w:name w:val="B44B00AC81BD4D4CA8B43E683395B1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F68792-7280-416A-B29B-982D65AE7239}"/>
      </w:docPartPr>
      <w:docPartBody>
        <w:p w:rsidR="00000000" w:rsidRDefault="006A654C">
          <w:pPr>
            <w:pStyle w:val="B44B00AC81BD4D4CA8B43E683395B19A"/>
          </w:pPr>
          <w:r>
            <w:t>Minutes</w:t>
          </w:r>
        </w:p>
      </w:docPartBody>
    </w:docPart>
    <w:docPart>
      <w:docPartPr>
        <w:name w:val="97A3942A584D47658831D1B080ECD6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1CF72A-0575-485A-B869-1F22685F298F}"/>
      </w:docPartPr>
      <w:docPartBody>
        <w:p w:rsidR="00000000" w:rsidRDefault="006A654C">
          <w:pPr>
            <w:pStyle w:val="97A3942A584D47658831D1B080ECD62B"/>
          </w:pPr>
          <w:r>
            <w:t>Agenda item:</w:t>
          </w:r>
        </w:p>
      </w:docPartBody>
    </w:docPart>
    <w:docPart>
      <w:docPartPr>
        <w:name w:val="B47DC71C0A804010BCD86AC989F39F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FE21D0-E6E3-4402-BD00-878ECCC0718C}"/>
      </w:docPartPr>
      <w:docPartBody>
        <w:p w:rsidR="00000000" w:rsidRDefault="006A654C">
          <w:pPr>
            <w:pStyle w:val="B47DC71C0A804010BCD86AC989F39F6D"/>
          </w:pPr>
          <w:r>
            <w:t>Presenter:</w:t>
          </w:r>
        </w:p>
      </w:docPartBody>
    </w:docPart>
    <w:docPart>
      <w:docPartPr>
        <w:name w:val="F8A9F256DCC74C4FB1466FF5F291B5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CB1644-2F2D-4D8B-941B-4CB40DC38D17}"/>
      </w:docPartPr>
      <w:docPartBody>
        <w:p w:rsidR="00000000" w:rsidRDefault="006A654C">
          <w:pPr>
            <w:pStyle w:val="F8A9F256DCC74C4FB1466FF5F291B535"/>
          </w:pPr>
          <w:r>
            <w:t>Discussion:</w:t>
          </w:r>
        </w:p>
      </w:docPartBody>
    </w:docPart>
    <w:docPart>
      <w:docPartPr>
        <w:name w:val="31C26E8D119D47CD905D5FB22ED9D1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470B9-CBCE-49C9-8309-A33EC65278DE}"/>
      </w:docPartPr>
      <w:docPartBody>
        <w:p w:rsidR="00000000" w:rsidRDefault="006A654C">
          <w:pPr>
            <w:pStyle w:val="31C26E8D119D47CD905D5FB22ED9D1C6"/>
          </w:pPr>
          <w:r>
            <w:t>Conclusions:</w:t>
          </w:r>
        </w:p>
      </w:docPartBody>
    </w:docPart>
    <w:docPart>
      <w:docPartPr>
        <w:name w:val="36B7EF27798444AA83CA9184E38F99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161F77-6278-49C8-B099-0F033A973F93}"/>
      </w:docPartPr>
      <w:docPartBody>
        <w:p w:rsidR="00000000" w:rsidRDefault="006A654C">
          <w:pPr>
            <w:pStyle w:val="36B7EF27798444AA83CA9184E38F9958"/>
          </w:pPr>
          <w:r>
            <w:t>Action items</w:t>
          </w:r>
        </w:p>
      </w:docPartBody>
    </w:docPart>
    <w:docPart>
      <w:docPartPr>
        <w:name w:val="967CF3DB3F0D474DBE6FB6D418BD15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20DEA0-6FCD-4C86-B92A-B5E0AFBD479C}"/>
      </w:docPartPr>
      <w:docPartBody>
        <w:p w:rsidR="00000000" w:rsidRDefault="006A654C">
          <w:pPr>
            <w:pStyle w:val="967CF3DB3F0D474DBE6FB6D418BD1514"/>
          </w:pPr>
          <w:r>
            <w:t>Person responsible</w:t>
          </w:r>
        </w:p>
      </w:docPartBody>
    </w:docPart>
    <w:docPart>
      <w:docPartPr>
        <w:name w:val="EB63C32997674E4B8CFFBCE18FB42A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6ECB0F-7C60-4F74-9EE7-D273F8417D9E}"/>
      </w:docPartPr>
      <w:docPartBody>
        <w:p w:rsidR="00000000" w:rsidRDefault="006A654C">
          <w:pPr>
            <w:pStyle w:val="EB63C32997674E4B8CFFBCE18FB42A94"/>
          </w:pPr>
          <w:r>
            <w:t>Deadline</w:t>
          </w:r>
        </w:p>
      </w:docPartBody>
    </w:docPart>
    <w:docPart>
      <w:docPartPr>
        <w:name w:val="8B7E31E6C6D14F1E97BE28B81D9BAE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ACA8F-E8D4-4B9E-AF36-5C13F3FF4B01}"/>
      </w:docPartPr>
      <w:docPartBody>
        <w:p w:rsidR="00000000" w:rsidRDefault="006A654C">
          <w:pPr>
            <w:pStyle w:val="8B7E31E6C6D14F1E97BE28B81D9BAE4C"/>
          </w:pPr>
          <w:r>
            <w:t>Other Information</w:t>
          </w:r>
        </w:p>
      </w:docPartBody>
    </w:docPart>
    <w:docPart>
      <w:docPartPr>
        <w:name w:val="ADE92588C88343F89D4D7CE6EA2E8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BE3CB-8DC0-4896-A99D-FE40913BB23D}"/>
      </w:docPartPr>
      <w:docPartBody>
        <w:p w:rsidR="00000000" w:rsidRDefault="006A654C">
          <w:pPr>
            <w:pStyle w:val="ADE92588C88343F89D4D7CE6EA2E8AFB"/>
          </w:pPr>
          <w:r>
            <w:t>Observers:</w:t>
          </w:r>
        </w:p>
      </w:docPartBody>
    </w:docPart>
    <w:docPart>
      <w:docPartPr>
        <w:name w:val="EBF5B56136414BC7A1BFE65DDE4C0A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7EF814-F0AF-4CCA-93AA-AA439CC0C907}"/>
      </w:docPartPr>
      <w:docPartBody>
        <w:p w:rsidR="00000000" w:rsidRDefault="006A654C">
          <w:pPr>
            <w:pStyle w:val="EBF5B56136414BC7A1BFE65DDE4C0AD2"/>
          </w:pPr>
          <w:r>
            <w:t>Resources:</w:t>
          </w:r>
        </w:p>
      </w:docPartBody>
    </w:docPart>
    <w:docPart>
      <w:docPartPr>
        <w:name w:val="71902825424C41F5AF7ED2DC7BA1D5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C7330D-67EA-4464-A38B-C14C50487157}"/>
      </w:docPartPr>
      <w:docPartBody>
        <w:p w:rsidR="00000000" w:rsidRDefault="006A654C">
          <w:pPr>
            <w:pStyle w:val="71902825424C41F5AF7ED2DC7BA1D570"/>
          </w:pPr>
          <w:r>
            <w:t>Special notes: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54C"/>
    <w:rsid w:val="006A6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AFDFBD4FE0E42DE85A5A5DB1122FCBB">
    <w:name w:val="0AFDFBD4FE0E42DE85A5A5DB1122FCBB"/>
  </w:style>
  <w:style w:type="paragraph" w:customStyle="1" w:styleId="1C10CF4A1B4F47E692EDE430031A730F">
    <w:name w:val="1C10CF4A1B4F47E692EDE430031A730F"/>
  </w:style>
  <w:style w:type="paragraph" w:customStyle="1" w:styleId="20A48F4AEFBD4562809F4CD236BEF90F">
    <w:name w:val="20A48F4AEFBD4562809F4CD236BEF90F"/>
  </w:style>
  <w:style w:type="paragraph" w:customStyle="1" w:styleId="A54EABFB635B42BDB3DBCB25DC7A7D22">
    <w:name w:val="A54EABFB635B42BDB3DBCB25DC7A7D22"/>
  </w:style>
  <w:style w:type="paragraph" w:customStyle="1" w:styleId="C2C0F1CFED12424CA002FE5D6F79F37A">
    <w:name w:val="C2C0F1CFED12424CA002FE5D6F79F37A"/>
  </w:style>
  <w:style w:type="paragraph" w:customStyle="1" w:styleId="4DBC101ADF2349F4991BE997DAC26809">
    <w:name w:val="4DBC101ADF2349F4991BE997DAC26809"/>
  </w:style>
  <w:style w:type="paragraph" w:customStyle="1" w:styleId="D566F538155B42668E15BC7FE9B96894">
    <w:name w:val="D566F538155B42668E15BC7FE9B96894"/>
  </w:style>
  <w:style w:type="paragraph" w:customStyle="1" w:styleId="CB160C9A0B5748AA99D83BBF54D3BCA6">
    <w:name w:val="CB160C9A0B5748AA99D83BBF54D3BCA6"/>
  </w:style>
  <w:style w:type="paragraph" w:customStyle="1" w:styleId="A8C4FBBA1BC441CD9A7F42620B120D98">
    <w:name w:val="A8C4FBBA1BC441CD9A7F42620B120D98"/>
  </w:style>
  <w:style w:type="paragraph" w:customStyle="1" w:styleId="76C8DBCE2D5241A38CBC845A3A207980">
    <w:name w:val="76C8DBCE2D5241A38CBC845A3A207980"/>
  </w:style>
  <w:style w:type="paragraph" w:customStyle="1" w:styleId="596AE70CC0F245429A00ABACFC2B23EF">
    <w:name w:val="596AE70CC0F245429A00ABACFC2B23EF"/>
  </w:style>
  <w:style w:type="paragraph" w:customStyle="1" w:styleId="A37069C7CC0041C8A70EF0BB0EDE662D">
    <w:name w:val="A37069C7CC0041C8A70EF0BB0EDE662D"/>
  </w:style>
  <w:style w:type="paragraph" w:customStyle="1" w:styleId="CB3A7095553F4FB0884708365BD22643">
    <w:name w:val="CB3A7095553F4FB0884708365BD22643"/>
  </w:style>
  <w:style w:type="paragraph" w:customStyle="1" w:styleId="8A3B2AEBCC0B465D85C20E2465E12B5C">
    <w:name w:val="8A3B2AEBCC0B465D85C20E2465E12B5C"/>
  </w:style>
  <w:style w:type="paragraph" w:customStyle="1" w:styleId="53E26417C6C44BBD97EEA89FFE6DF1FD">
    <w:name w:val="53E26417C6C44BBD97EEA89FFE6DF1FD"/>
  </w:style>
  <w:style w:type="paragraph" w:customStyle="1" w:styleId="77C36F711E924F2E915829D551D139EC">
    <w:name w:val="77C36F711E924F2E915829D551D139EC"/>
  </w:style>
  <w:style w:type="paragraph" w:customStyle="1" w:styleId="3DC000EE4F834335949377E656E05240">
    <w:name w:val="3DC000EE4F834335949377E656E05240"/>
  </w:style>
  <w:style w:type="paragraph" w:customStyle="1" w:styleId="25F116C7E22941708605CC0A6E47B9A4">
    <w:name w:val="25F116C7E22941708605CC0A6E47B9A4"/>
  </w:style>
  <w:style w:type="paragraph" w:customStyle="1" w:styleId="C23211147E5F4684A3CA3F2B6B94FA05">
    <w:name w:val="C23211147E5F4684A3CA3F2B6B94FA05"/>
  </w:style>
  <w:style w:type="paragraph" w:customStyle="1" w:styleId="B7F322D9D1BA4CD4AA5C14A772554096">
    <w:name w:val="B7F322D9D1BA4CD4AA5C14A772554096"/>
  </w:style>
  <w:style w:type="paragraph" w:customStyle="1" w:styleId="B44B00AC81BD4D4CA8B43E683395B19A">
    <w:name w:val="B44B00AC81BD4D4CA8B43E683395B19A"/>
  </w:style>
  <w:style w:type="paragraph" w:customStyle="1" w:styleId="97A3942A584D47658831D1B080ECD62B">
    <w:name w:val="97A3942A584D47658831D1B080ECD62B"/>
  </w:style>
  <w:style w:type="paragraph" w:customStyle="1" w:styleId="CADCE4644A59438785898ECED86A2117">
    <w:name w:val="CADCE4644A59438785898ECED86A2117"/>
  </w:style>
  <w:style w:type="paragraph" w:customStyle="1" w:styleId="B47DC71C0A804010BCD86AC989F39F6D">
    <w:name w:val="B47DC71C0A804010BCD86AC989F39F6D"/>
  </w:style>
  <w:style w:type="paragraph" w:customStyle="1" w:styleId="DFCB08E2BD97454A9C845AE09BDAF24B">
    <w:name w:val="DFCB08E2BD97454A9C845AE09BDAF24B"/>
  </w:style>
  <w:style w:type="paragraph" w:customStyle="1" w:styleId="F8A9F256DCC74C4FB1466FF5F291B535">
    <w:name w:val="F8A9F256DCC74C4FB1466FF5F291B535"/>
  </w:style>
  <w:style w:type="paragraph" w:customStyle="1" w:styleId="EFB8648DCC3C4952906745017EF703F4">
    <w:name w:val="EFB8648DCC3C4952906745017EF703F4"/>
  </w:style>
  <w:style w:type="paragraph" w:customStyle="1" w:styleId="31C26E8D119D47CD905D5FB22ED9D1C6">
    <w:name w:val="31C26E8D119D47CD905D5FB22ED9D1C6"/>
  </w:style>
  <w:style w:type="paragraph" w:customStyle="1" w:styleId="D724FD5B14CD458A9562322981E97AE3">
    <w:name w:val="D724FD5B14CD458A9562322981E97AE3"/>
  </w:style>
  <w:style w:type="paragraph" w:customStyle="1" w:styleId="36B7EF27798444AA83CA9184E38F9958">
    <w:name w:val="36B7EF27798444AA83CA9184E38F9958"/>
  </w:style>
  <w:style w:type="paragraph" w:customStyle="1" w:styleId="967CF3DB3F0D474DBE6FB6D418BD1514">
    <w:name w:val="967CF3DB3F0D474DBE6FB6D418BD1514"/>
  </w:style>
  <w:style w:type="paragraph" w:customStyle="1" w:styleId="EB63C32997674E4B8CFFBCE18FB42A94">
    <w:name w:val="EB63C32997674E4B8CFFBCE18FB42A94"/>
  </w:style>
  <w:style w:type="paragraph" w:customStyle="1" w:styleId="3A3D93BE23244E16BDEC2A50AADC40E1">
    <w:name w:val="3A3D93BE23244E16BDEC2A50AADC40E1"/>
  </w:style>
  <w:style w:type="paragraph" w:customStyle="1" w:styleId="C747C779EB89437C9D34157D229A6526">
    <w:name w:val="C747C779EB89437C9D34157D229A6526"/>
  </w:style>
  <w:style w:type="paragraph" w:customStyle="1" w:styleId="4A1AC569A7D3401CB77A04F76C3721EC">
    <w:name w:val="4A1AC569A7D3401CB77A04F76C3721EC"/>
  </w:style>
  <w:style w:type="paragraph" w:customStyle="1" w:styleId="CAA3CE92A03A4F77B78262610D7A9AFB">
    <w:name w:val="CAA3CE92A03A4F77B78262610D7A9AFB"/>
  </w:style>
  <w:style w:type="paragraph" w:customStyle="1" w:styleId="538C65114F2F4072A7A267AA5C7D109C">
    <w:name w:val="538C65114F2F4072A7A267AA5C7D109C"/>
  </w:style>
  <w:style w:type="paragraph" w:customStyle="1" w:styleId="9CB6045E0DA949F7BFA5E1594B360210">
    <w:name w:val="9CB6045E0DA949F7BFA5E1594B360210"/>
  </w:style>
  <w:style w:type="paragraph" w:customStyle="1" w:styleId="D2B6817726724343A5D54D57A0816045">
    <w:name w:val="D2B6817726724343A5D54D57A0816045"/>
  </w:style>
  <w:style w:type="paragraph" w:customStyle="1" w:styleId="B685EC6ED0BF467FBB1A940B7CDB00FD">
    <w:name w:val="B685EC6ED0BF467FBB1A940B7CDB00FD"/>
  </w:style>
  <w:style w:type="paragraph" w:customStyle="1" w:styleId="8FD6CEB3648E46D5A2E229240021F70E">
    <w:name w:val="8FD6CEB3648E46D5A2E229240021F70E"/>
  </w:style>
  <w:style w:type="paragraph" w:customStyle="1" w:styleId="EEECF4C27DE44AE59C048892A062E073">
    <w:name w:val="EEECF4C27DE44AE59C048892A062E073"/>
  </w:style>
  <w:style w:type="paragraph" w:customStyle="1" w:styleId="35688F14B60F4168AE2553AD7567DAC4">
    <w:name w:val="35688F14B60F4168AE2553AD7567DAC4"/>
  </w:style>
  <w:style w:type="paragraph" w:customStyle="1" w:styleId="A4C4FB998ED848859F7ED84C32AA94DE">
    <w:name w:val="A4C4FB998ED848859F7ED84C32AA94DE"/>
  </w:style>
  <w:style w:type="paragraph" w:customStyle="1" w:styleId="6128DAEBCAE94272B2DDF8C20450E430">
    <w:name w:val="6128DAEBCAE94272B2DDF8C20450E430"/>
  </w:style>
  <w:style w:type="paragraph" w:customStyle="1" w:styleId="08BDD235B1F74DDF9B6948AFCD27B270">
    <w:name w:val="08BDD235B1F74DDF9B6948AFCD27B270"/>
  </w:style>
  <w:style w:type="paragraph" w:customStyle="1" w:styleId="3DD39A18E83E41CD82011816477CE0CF">
    <w:name w:val="3DD39A18E83E41CD82011816477CE0CF"/>
  </w:style>
  <w:style w:type="paragraph" w:customStyle="1" w:styleId="2AA349AAFC2841A5B57032DAB466D351">
    <w:name w:val="2AA349AAFC2841A5B57032DAB466D351"/>
  </w:style>
  <w:style w:type="paragraph" w:customStyle="1" w:styleId="B75E0A2D4EE24B8C9FD7F8E44689CFF8">
    <w:name w:val="B75E0A2D4EE24B8C9FD7F8E44689CFF8"/>
  </w:style>
  <w:style w:type="paragraph" w:customStyle="1" w:styleId="F5E1464A85374DC3AC8E6B71E6B4021A">
    <w:name w:val="F5E1464A85374DC3AC8E6B71E6B4021A"/>
  </w:style>
  <w:style w:type="paragraph" w:customStyle="1" w:styleId="0F54066594234BEB96F18177509A44E2">
    <w:name w:val="0F54066594234BEB96F18177509A44E2"/>
  </w:style>
  <w:style w:type="paragraph" w:customStyle="1" w:styleId="A704CC800E5B4DC78F9F1D287A8B367B">
    <w:name w:val="A704CC800E5B4DC78F9F1D287A8B367B"/>
  </w:style>
  <w:style w:type="paragraph" w:customStyle="1" w:styleId="E63CB7A8D91D4E3F8EC75F74B826EA12">
    <w:name w:val="E63CB7A8D91D4E3F8EC75F74B826EA12"/>
  </w:style>
  <w:style w:type="paragraph" w:customStyle="1" w:styleId="11BF2AF11BAC4992BF0CC43606905C22">
    <w:name w:val="11BF2AF11BAC4992BF0CC43606905C22"/>
  </w:style>
  <w:style w:type="paragraph" w:customStyle="1" w:styleId="0968287C25394A8BBF70833563ED8AD9">
    <w:name w:val="0968287C25394A8BBF70833563ED8AD9"/>
  </w:style>
  <w:style w:type="paragraph" w:customStyle="1" w:styleId="2D0BA1D2E0BC422390A824BAD79B7DE5">
    <w:name w:val="2D0BA1D2E0BC422390A824BAD79B7DE5"/>
  </w:style>
  <w:style w:type="paragraph" w:customStyle="1" w:styleId="3D11A757CD88453C8C106D26B720F7C8">
    <w:name w:val="3D11A757CD88453C8C106D26B720F7C8"/>
  </w:style>
  <w:style w:type="paragraph" w:customStyle="1" w:styleId="E5D744055D25437AA4FD96285A14873A">
    <w:name w:val="E5D744055D25437AA4FD96285A14873A"/>
  </w:style>
  <w:style w:type="paragraph" w:customStyle="1" w:styleId="878CFACFDB3A404C801172B8EFD50E7E">
    <w:name w:val="878CFACFDB3A404C801172B8EFD50E7E"/>
  </w:style>
  <w:style w:type="paragraph" w:customStyle="1" w:styleId="07861BDB2FFD4C7AAB1E6428A09FE210">
    <w:name w:val="07861BDB2FFD4C7AAB1E6428A09FE210"/>
  </w:style>
  <w:style w:type="paragraph" w:customStyle="1" w:styleId="1D749878908E4DDE8F288E3E856C9527">
    <w:name w:val="1D749878908E4DDE8F288E3E856C9527"/>
  </w:style>
  <w:style w:type="paragraph" w:customStyle="1" w:styleId="CE3784D7767C465C9A62ACFC349EA209">
    <w:name w:val="CE3784D7767C465C9A62ACFC349EA209"/>
  </w:style>
  <w:style w:type="paragraph" w:customStyle="1" w:styleId="35C7BFEC1B3C4856AA6837AEA735575E">
    <w:name w:val="35C7BFEC1B3C4856AA6837AEA735575E"/>
  </w:style>
  <w:style w:type="paragraph" w:customStyle="1" w:styleId="CE4D5248A14848FEBC94CD76C91F22C0">
    <w:name w:val="CE4D5248A14848FEBC94CD76C91F22C0"/>
  </w:style>
  <w:style w:type="paragraph" w:customStyle="1" w:styleId="619F5035D89D4816AAB9A6F77452C559">
    <w:name w:val="619F5035D89D4816AAB9A6F77452C559"/>
  </w:style>
  <w:style w:type="paragraph" w:customStyle="1" w:styleId="9344D71E64FF4A728B2C0DC171647CC6">
    <w:name w:val="9344D71E64FF4A728B2C0DC171647CC6"/>
  </w:style>
  <w:style w:type="paragraph" w:customStyle="1" w:styleId="95C25C1D11B64C4CA95556677BBDF35E">
    <w:name w:val="95C25C1D11B64C4CA95556677BBDF35E"/>
  </w:style>
  <w:style w:type="paragraph" w:customStyle="1" w:styleId="7BB43146B1284A9D86C96FAD64D22EC8">
    <w:name w:val="7BB43146B1284A9D86C96FAD64D22EC8"/>
  </w:style>
  <w:style w:type="paragraph" w:customStyle="1" w:styleId="F0AFB1FEDE374DE98D9D90F88BEB7C8A">
    <w:name w:val="F0AFB1FEDE374DE98D9D90F88BEB7C8A"/>
  </w:style>
  <w:style w:type="paragraph" w:customStyle="1" w:styleId="5DAAE853999C486386E96C6F1D9A578E">
    <w:name w:val="5DAAE853999C486386E96C6F1D9A578E"/>
  </w:style>
  <w:style w:type="paragraph" w:customStyle="1" w:styleId="68DA72F2223A4E8F91F7537A91FC92D7">
    <w:name w:val="68DA72F2223A4E8F91F7537A91FC92D7"/>
  </w:style>
  <w:style w:type="paragraph" w:customStyle="1" w:styleId="144DAD3018AC45DF993407C9E3A717B5">
    <w:name w:val="144DAD3018AC45DF993407C9E3A717B5"/>
  </w:style>
  <w:style w:type="paragraph" w:customStyle="1" w:styleId="5CDF840D7E3D482391B0BDC7927D1DF3">
    <w:name w:val="5CDF840D7E3D482391B0BDC7927D1DF3"/>
  </w:style>
  <w:style w:type="paragraph" w:customStyle="1" w:styleId="EB8A6FBA8F78492CAFA6908447113A91">
    <w:name w:val="EB8A6FBA8F78492CAFA6908447113A91"/>
  </w:style>
  <w:style w:type="paragraph" w:customStyle="1" w:styleId="892A6BB853D84747A1D1B83C1BE5A96F">
    <w:name w:val="892A6BB853D84747A1D1B83C1BE5A96F"/>
  </w:style>
  <w:style w:type="paragraph" w:customStyle="1" w:styleId="8A1E62E3B41D4A1AAADD28864ED8D24C">
    <w:name w:val="8A1E62E3B41D4A1AAADD28864ED8D24C"/>
  </w:style>
  <w:style w:type="paragraph" w:customStyle="1" w:styleId="2B570C83DD50472DBF85179C9ED6EB98">
    <w:name w:val="2B570C83DD50472DBF85179C9ED6EB98"/>
  </w:style>
  <w:style w:type="paragraph" w:customStyle="1" w:styleId="93840C776164419DB9649EA6C036FCD3">
    <w:name w:val="93840C776164419DB9649EA6C036FCD3"/>
  </w:style>
  <w:style w:type="paragraph" w:customStyle="1" w:styleId="8444CF6B76B4492285BAD584DF68A521">
    <w:name w:val="8444CF6B76B4492285BAD584DF68A521"/>
  </w:style>
  <w:style w:type="paragraph" w:customStyle="1" w:styleId="E36A349DC6FB442CBF250B888FC870A5">
    <w:name w:val="E36A349DC6FB442CBF250B888FC870A5"/>
  </w:style>
  <w:style w:type="paragraph" w:customStyle="1" w:styleId="E308CC25FEC046D981C6C5933C69DE1F">
    <w:name w:val="E308CC25FEC046D981C6C5933C69DE1F"/>
  </w:style>
  <w:style w:type="paragraph" w:customStyle="1" w:styleId="8B7E31E6C6D14F1E97BE28B81D9BAE4C">
    <w:name w:val="8B7E31E6C6D14F1E97BE28B81D9BAE4C"/>
  </w:style>
  <w:style w:type="paragraph" w:customStyle="1" w:styleId="ADE92588C88343F89D4D7CE6EA2E8AFB">
    <w:name w:val="ADE92588C88343F89D4D7CE6EA2E8AFB"/>
  </w:style>
  <w:style w:type="paragraph" w:customStyle="1" w:styleId="9F6D9B236BAB479AAFB0DB2700413810">
    <w:name w:val="9F6D9B236BAB479AAFB0DB2700413810"/>
  </w:style>
  <w:style w:type="paragraph" w:customStyle="1" w:styleId="EBF5B56136414BC7A1BFE65DDE4C0AD2">
    <w:name w:val="EBF5B56136414BC7A1BFE65DDE4C0AD2"/>
  </w:style>
  <w:style w:type="paragraph" w:customStyle="1" w:styleId="7680588609614F309763CC6419A80DCA">
    <w:name w:val="7680588609614F309763CC6419A80DCA"/>
  </w:style>
  <w:style w:type="paragraph" w:customStyle="1" w:styleId="71902825424C41F5AF7ED2DC7BA1D570">
    <w:name w:val="71902825424C41F5AF7ED2DC7BA1D570"/>
  </w:style>
  <w:style w:type="paragraph" w:customStyle="1" w:styleId="B5C08D4C6F484CF2AB37BE1D5358C31F">
    <w:name w:val="B5C08D4C6F484CF2AB37BE1D5358C3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YWCC 307 meeting minutes.dotx</Template>
  <TotalTime>50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Winter</dc:creator>
  <cp:keywords/>
  <dc:description/>
  <cp:lastModifiedBy>Sieglinde Winter</cp:lastModifiedBy>
  <cp:revision>1</cp:revision>
  <dcterms:created xsi:type="dcterms:W3CDTF">2022-04-12T22:33:00Z</dcterms:created>
  <dcterms:modified xsi:type="dcterms:W3CDTF">2022-04-12T23:26:00Z</dcterms:modified>
  <cp:version/>
</cp:coreProperties>
</file>